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A7" w:rsidRPr="00C66FA7" w:rsidRDefault="00C66FA7" w:rsidP="00C66FA7">
      <w:pPr>
        <w:pStyle w:val="berschrift1"/>
        <w:rPr>
          <w:lang w:val="de-DE"/>
        </w:rPr>
      </w:pPr>
      <w:r>
        <w:rPr>
          <w:lang w:val="de-DE"/>
        </w:rPr>
        <w:t>Aufgaben 1</w:t>
      </w:r>
    </w:p>
    <w:p w:rsidR="00E673DF" w:rsidRPr="00E673DF" w:rsidRDefault="00C66FA7" w:rsidP="00F81F6D">
      <w:pPr>
        <w:pStyle w:val="Listenabsatz"/>
        <w:numPr>
          <w:ilvl w:val="0"/>
          <w:numId w:val="25"/>
        </w:numPr>
        <w:spacing w:before="240" w:after="240"/>
        <w:contextualSpacing w:val="0"/>
        <w:rPr>
          <w:lang w:val="de-DE"/>
        </w:rPr>
      </w:pPr>
      <w:r>
        <w:rPr>
          <w:lang w:val="de-DE"/>
        </w:rPr>
        <w:t>Deklariere einige Variablen mit den Standardtypen von C99</w:t>
      </w:r>
      <w:r w:rsidR="00F81F6D">
        <w:rPr>
          <w:lang w:val="de-DE"/>
        </w:rPr>
        <w:t xml:space="preserve"> (&lt;</w:t>
      </w:r>
      <w:proofErr w:type="spellStart"/>
      <w:r w:rsidR="00F81F6D">
        <w:rPr>
          <w:lang w:val="de-DE"/>
        </w:rPr>
        <w:t>stdint.h</w:t>
      </w:r>
      <w:proofErr w:type="spellEnd"/>
      <w:r w:rsidR="00F81F6D">
        <w:rPr>
          <w:lang w:val="de-DE"/>
        </w:rPr>
        <w:t>&gt;)</w:t>
      </w:r>
      <w:r>
        <w:rPr>
          <w:lang w:val="de-DE"/>
        </w:rPr>
        <w:t>, resp. C++11</w:t>
      </w:r>
      <w:r w:rsidR="00F81F6D">
        <w:rPr>
          <w:lang w:val="de-DE"/>
        </w:rPr>
        <w:t xml:space="preserve"> (</w:t>
      </w:r>
      <w:r w:rsidR="00F81F6D" w:rsidRPr="00F81F6D">
        <w:rPr>
          <w:lang w:val="de-DE"/>
        </w:rPr>
        <w:t>&lt;</w:t>
      </w:r>
      <w:proofErr w:type="spellStart"/>
      <w:r w:rsidR="00F81F6D" w:rsidRPr="00F81F6D">
        <w:rPr>
          <w:lang w:val="de-DE"/>
        </w:rPr>
        <w:t>cstdint</w:t>
      </w:r>
      <w:proofErr w:type="spellEnd"/>
      <w:r w:rsidR="00F81F6D" w:rsidRPr="00F81F6D">
        <w:rPr>
          <w:lang w:val="de-DE"/>
        </w:rPr>
        <w:t>&gt;</w:t>
      </w:r>
      <w:r w:rsidR="00F81F6D">
        <w:rPr>
          <w:lang w:val="de-DE"/>
        </w:rPr>
        <w:t>)</w:t>
      </w:r>
      <w:bookmarkStart w:id="0" w:name="_GoBack"/>
      <w:bookmarkEnd w:id="0"/>
      <w:r>
        <w:rPr>
          <w:lang w:val="de-DE"/>
        </w:rPr>
        <w:t>.</w:t>
      </w:r>
    </w:p>
    <w:p w:rsidR="00E673DF" w:rsidRPr="00E673DF" w:rsidRDefault="00C66FA7" w:rsidP="00E673DF">
      <w:pPr>
        <w:pStyle w:val="Listenabsatz"/>
        <w:numPr>
          <w:ilvl w:val="0"/>
          <w:numId w:val="25"/>
        </w:numPr>
        <w:spacing w:before="240" w:after="240"/>
        <w:ind w:left="714" w:hanging="357"/>
        <w:contextualSpacing w:val="0"/>
        <w:rPr>
          <w:lang w:val="de-DE"/>
        </w:rPr>
      </w:pPr>
      <w:r>
        <w:rPr>
          <w:lang w:val="de-DE"/>
        </w:rPr>
        <w:t>Benutze „normale“ Initialisierung der Variablen und Funktionsnotation.</w:t>
      </w:r>
    </w:p>
    <w:p w:rsidR="00306A32" w:rsidRDefault="00C66FA7" w:rsidP="00E673DF">
      <w:pPr>
        <w:pStyle w:val="Listenabsatz"/>
        <w:numPr>
          <w:ilvl w:val="0"/>
          <w:numId w:val="25"/>
        </w:numPr>
        <w:spacing w:before="240" w:after="240"/>
        <w:ind w:left="714" w:hanging="357"/>
        <w:contextualSpacing w:val="0"/>
        <w:rPr>
          <w:lang w:val="de-DE"/>
        </w:rPr>
      </w:pPr>
      <w:r>
        <w:rPr>
          <w:lang w:val="de-DE"/>
        </w:rPr>
        <w:t>Was bietet die Klasse String? Welches sind die Members, welche Funktionen</w:t>
      </w:r>
    </w:p>
    <w:p w:rsidR="00E673DF" w:rsidRDefault="00E673DF" w:rsidP="00E673DF">
      <w:pPr>
        <w:pStyle w:val="Listenabsatz"/>
        <w:numPr>
          <w:ilvl w:val="0"/>
          <w:numId w:val="25"/>
        </w:numPr>
        <w:spacing w:before="240" w:after="240"/>
        <w:ind w:left="714" w:hanging="357"/>
        <w:contextualSpacing w:val="0"/>
        <w:rPr>
          <w:lang w:val="de-DE"/>
        </w:rPr>
      </w:pP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(a + 1) ...</w:t>
      </w:r>
      <w:r>
        <w:rPr>
          <w:lang w:val="de-DE"/>
        </w:rPr>
        <w:br/>
        <w:t xml:space="preserve">Eigentlich müsste der Klammerinhalt vom Typ </w:t>
      </w: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 xml:space="preserve"> sein. Was passiert bei folgendem Code?</w:t>
      </w:r>
      <w:r>
        <w:rPr>
          <w:lang w:val="de-DE"/>
        </w:rPr>
        <w:br/>
      </w: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 xml:space="preserve"> b;</w:t>
      </w:r>
      <w:r>
        <w:rPr>
          <w:lang w:val="de-DE"/>
        </w:rPr>
        <w:br/>
        <w:t>b = a + 1;</w:t>
      </w:r>
    </w:p>
    <w:p w:rsidR="00E673DF" w:rsidRDefault="00E673DF" w:rsidP="00E673DF">
      <w:pPr>
        <w:pStyle w:val="Listenabsatz"/>
        <w:numPr>
          <w:ilvl w:val="0"/>
          <w:numId w:val="25"/>
        </w:numPr>
        <w:spacing w:before="240" w:after="240"/>
        <w:ind w:left="714" w:hanging="357"/>
        <w:contextualSpacing w:val="0"/>
        <w:rPr>
          <w:lang w:val="de-DE"/>
        </w:rPr>
      </w:pPr>
      <w:r>
        <w:rPr>
          <w:lang w:val="de-DE"/>
        </w:rPr>
        <w:t xml:space="preserve">Funktion </w:t>
      </w:r>
      <w:proofErr w:type="spellStart"/>
      <w:r>
        <w:rPr>
          <w:lang w:val="de-DE"/>
        </w:rPr>
        <w:t>change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&amp; x,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>&amp; y), was passiert wenn</w:t>
      </w:r>
      <w:r>
        <w:rPr>
          <w:lang w:val="de-DE"/>
        </w:rPr>
        <w:br/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&amp; </w:t>
      </w:r>
      <w:proofErr w:type="spellStart"/>
      <w:r>
        <w:rPr>
          <w:lang w:val="de-DE"/>
        </w:rPr>
        <w:t>temp</w:t>
      </w:r>
      <w:proofErr w:type="spellEnd"/>
      <w:r>
        <w:rPr>
          <w:lang w:val="de-DE"/>
        </w:rPr>
        <w:t xml:space="preserve"> = x;</w:t>
      </w:r>
      <w:r>
        <w:rPr>
          <w:lang w:val="de-DE"/>
        </w:rPr>
        <w:br/>
        <w:t>x = y;</w:t>
      </w:r>
      <w:r>
        <w:rPr>
          <w:lang w:val="de-DE"/>
        </w:rPr>
        <w:br/>
        <w:t xml:space="preserve">y = </w:t>
      </w:r>
      <w:proofErr w:type="spellStart"/>
      <w:r>
        <w:rPr>
          <w:lang w:val="de-DE"/>
        </w:rPr>
        <w:t>temp</w:t>
      </w:r>
      <w:proofErr w:type="spellEnd"/>
      <w:r>
        <w:rPr>
          <w:lang w:val="de-DE"/>
        </w:rPr>
        <w:t>;</w:t>
      </w:r>
    </w:p>
    <w:p w:rsidR="00E673DF" w:rsidRDefault="00E673DF" w:rsidP="00E673DF">
      <w:pPr>
        <w:pStyle w:val="Listenabsatz"/>
        <w:numPr>
          <w:ilvl w:val="0"/>
          <w:numId w:val="25"/>
        </w:numPr>
        <w:spacing w:before="240" w:after="240"/>
        <w:ind w:left="714" w:hanging="357"/>
        <w:contextualSpacing w:val="0"/>
        <w:rPr>
          <w:lang w:val="de-DE"/>
        </w:rPr>
      </w:pPr>
      <w:r>
        <w:rPr>
          <w:lang w:val="de-DE"/>
        </w:rPr>
        <w:t>Arrays: gibt es zur Laufzeit eine Bereichsüberprüfung? Was passiert, wenn die Arraygrenzen überschritten werden?</w:t>
      </w:r>
    </w:p>
    <w:p w:rsidR="00E673DF" w:rsidRDefault="00E673DF">
      <w:pPr>
        <w:rPr>
          <w:lang w:val="de-DE"/>
        </w:rPr>
      </w:pPr>
      <w:r>
        <w:rPr>
          <w:lang w:val="de-DE"/>
        </w:rPr>
        <w:br w:type="page"/>
      </w:r>
    </w:p>
    <w:p w:rsidR="00E673DF" w:rsidRPr="00E673DF" w:rsidRDefault="00E673DF" w:rsidP="00E673DF">
      <w:pPr>
        <w:spacing w:before="100" w:beforeAutospacing="1" w:after="120"/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</w:pPr>
      <w:proofErr w:type="spellStart"/>
      <w:r w:rsidRPr="00E673DF">
        <w:rPr>
          <w:lang w:val="fr-CH"/>
        </w:rPr>
        <w:t>Array</w:t>
      </w:r>
      <w:proofErr w:type="spellEnd"/>
      <w:r w:rsidRPr="00E673DF">
        <w:rPr>
          <w:lang w:val="fr-CH"/>
        </w:rPr>
        <w:t xml:space="preserve">: </w:t>
      </w:r>
      <w:r w:rsidRPr="00E673DF">
        <w:rPr>
          <w:lang w:val="fr-CH"/>
        </w:rPr>
        <w:br/>
      </w:r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An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array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a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leftover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from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C. C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arrays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are about as primitive as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you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can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get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. Just a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sequence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of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elements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with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contiguous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addresses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. There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no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bounds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checking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because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simply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exposing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raw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memory.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Implementing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a robust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bounds-checking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mechanism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would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have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been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almost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impossible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in C.</w:t>
      </w:r>
    </w:p>
    <w:p w:rsidR="00E673DF" w:rsidRPr="00E673DF" w:rsidRDefault="00E673DF" w:rsidP="00E673DF">
      <w:pPr>
        <w:spacing w:before="240" w:after="240"/>
        <w:rPr>
          <w:lang w:val="fr-CH"/>
        </w:rPr>
      </w:pPr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In C++,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bounds-checking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possible on class types. But an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array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still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the plain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old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C-compatible one. </w:t>
      </w:r>
      <w:proofErr w:type="spellStart"/>
      <w:proofErr w:type="gram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it</w:t>
      </w:r>
      <w:proofErr w:type="spellEnd"/>
      <w:proofErr w:type="gram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not a class. </w:t>
      </w:r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Further, C++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also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built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on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another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rule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which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makes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>bounds-checking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eastAsia="de-CH"/>
        </w:rPr>
        <w:t xml:space="preserve"> non-ideal. </w:t>
      </w:r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The C++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guiding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principle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"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you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don't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pay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for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what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you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don't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use". If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your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code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is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correct,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you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don't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need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bounds-checking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, and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you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shouldn't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be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forced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to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pay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for the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overhead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of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runtime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 xml:space="preserve"> </w:t>
      </w:r>
      <w:proofErr w:type="spellStart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bounds-checking</w:t>
      </w:r>
      <w:proofErr w:type="spellEnd"/>
      <w:r w:rsidRPr="00E673DF">
        <w:rPr>
          <w:rFonts w:ascii="Helvetica" w:eastAsia="Times New Roman" w:hAnsi="Helvetica" w:cs="Helvetica"/>
          <w:color w:val="222222"/>
          <w:sz w:val="23"/>
          <w:szCs w:val="23"/>
          <w:lang w:val="fr-CH" w:eastAsia="de-CH"/>
        </w:rPr>
        <w:t>.</w:t>
      </w:r>
    </w:p>
    <w:sectPr w:rsidR="00E673DF" w:rsidRPr="00E673DF">
      <w:headerReference w:type="default" r:id="rId7"/>
      <w:footerReference w:type="default" r:id="rId8"/>
      <w:pgSz w:w="11901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A10" w:rsidRDefault="00013A10">
      <w:r>
        <w:separator/>
      </w:r>
    </w:p>
  </w:endnote>
  <w:endnote w:type="continuationSeparator" w:id="0">
    <w:p w:rsidR="00013A10" w:rsidRDefault="0001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013A10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81F6D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A10" w:rsidRDefault="00013A10">
      <w:r>
        <w:separator/>
      </w:r>
    </w:p>
  </w:footnote>
  <w:footnote w:type="continuationSeparator" w:id="0">
    <w:p w:rsidR="00013A10" w:rsidRDefault="00013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10" w:rsidRDefault="00E61B25">
    <w:pPr>
      <w:pStyle w:val="Kopfzeile"/>
      <w:tabs>
        <w:tab w:val="clear" w:pos="4703"/>
        <w:tab w:val="clear" w:pos="9406"/>
        <w:tab w:val="right" w:pos="9072"/>
      </w:tabs>
    </w:pPr>
    <w:r>
      <w:t>C++</w:t>
    </w:r>
    <w:r w:rsidR="00013A10">
      <w:t xml:space="preserve">, </w:t>
    </w:r>
    <w:proofErr w:type="spellStart"/>
    <w:r>
      <w:t>Solve</w:t>
    </w:r>
    <w:proofErr w:type="spellEnd"/>
    <w:r w:rsidR="00013A10">
      <w:tab/>
      <w:t>201</w:t>
    </w:r>
    <w:r w:rsidR="00F06CB2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967"/>
    <w:multiLevelType w:val="hybridMultilevel"/>
    <w:tmpl w:val="192E39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3AAB"/>
    <w:multiLevelType w:val="hybridMultilevel"/>
    <w:tmpl w:val="BEEE5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A4BD3"/>
    <w:multiLevelType w:val="hybridMultilevel"/>
    <w:tmpl w:val="207A3F42"/>
    <w:lvl w:ilvl="0" w:tplc="53902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6A3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1E7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EB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8CE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86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C48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443C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BA7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C04C5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48D25FC"/>
    <w:multiLevelType w:val="hybridMultilevel"/>
    <w:tmpl w:val="CCAED4FE"/>
    <w:lvl w:ilvl="0" w:tplc="9F34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24C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8E7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84C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A483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E0D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B27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B43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965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5106C"/>
    <w:multiLevelType w:val="hybridMultilevel"/>
    <w:tmpl w:val="4740F130"/>
    <w:lvl w:ilvl="0" w:tplc="4B94E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F8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3E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CEC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E1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076B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CAE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BCF6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C92B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D443E"/>
    <w:multiLevelType w:val="hybridMultilevel"/>
    <w:tmpl w:val="5FE44208"/>
    <w:lvl w:ilvl="0" w:tplc="839ED24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056BA"/>
    <w:multiLevelType w:val="hybridMultilevel"/>
    <w:tmpl w:val="ED7EA1AA"/>
    <w:lvl w:ilvl="0" w:tplc="13CE0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D177B"/>
    <w:multiLevelType w:val="hybridMultilevel"/>
    <w:tmpl w:val="EE3E6BBA"/>
    <w:lvl w:ilvl="0" w:tplc="3EFA75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B83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624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40B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34E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7C1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B03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F60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3C6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D627A"/>
    <w:multiLevelType w:val="hybridMultilevel"/>
    <w:tmpl w:val="67464992"/>
    <w:lvl w:ilvl="0" w:tplc="B858A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324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09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0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E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26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6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E91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4F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54316D"/>
    <w:multiLevelType w:val="hybridMultilevel"/>
    <w:tmpl w:val="D9D08F16"/>
    <w:lvl w:ilvl="0" w:tplc="B11C1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E7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CB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AF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CB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EF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0F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CE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30DEF"/>
    <w:multiLevelType w:val="hybridMultilevel"/>
    <w:tmpl w:val="623C1EBE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FE5F2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7E4527A"/>
    <w:multiLevelType w:val="hybridMultilevel"/>
    <w:tmpl w:val="C088BE3C"/>
    <w:lvl w:ilvl="0" w:tplc="8B221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5C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E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D29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D4F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C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EE6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16F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DAE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304398"/>
    <w:multiLevelType w:val="hybridMultilevel"/>
    <w:tmpl w:val="A2D4326C"/>
    <w:lvl w:ilvl="0" w:tplc="A36C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89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6A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CC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E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88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2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6E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67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1C0D15"/>
    <w:multiLevelType w:val="hybridMultilevel"/>
    <w:tmpl w:val="1A36E3B6"/>
    <w:lvl w:ilvl="0" w:tplc="4D9E3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07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902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E416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D4E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43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36E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628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C4E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E203E"/>
    <w:multiLevelType w:val="hybridMultilevel"/>
    <w:tmpl w:val="27740336"/>
    <w:lvl w:ilvl="0" w:tplc="79426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24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0EF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085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3EE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B86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081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00B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E3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934001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59E32B17"/>
    <w:multiLevelType w:val="hybridMultilevel"/>
    <w:tmpl w:val="B0CCFB90"/>
    <w:lvl w:ilvl="0" w:tplc="549665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6CA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A2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6C0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5A43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EAB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D41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580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54F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385794"/>
    <w:multiLevelType w:val="hybridMultilevel"/>
    <w:tmpl w:val="234C85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80354"/>
    <w:multiLevelType w:val="hybridMultilevel"/>
    <w:tmpl w:val="9796EF38"/>
    <w:lvl w:ilvl="0" w:tplc="DCA436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1967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C43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BAC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FEC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62D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70C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6AF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0F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F67D8"/>
    <w:multiLevelType w:val="hybridMultilevel"/>
    <w:tmpl w:val="2F764E06"/>
    <w:lvl w:ilvl="0" w:tplc="8F4E39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F06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262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9E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5A9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F8A9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E82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0E9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0EB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03E37"/>
    <w:multiLevelType w:val="hybridMultilevel"/>
    <w:tmpl w:val="E83E31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FF3234"/>
    <w:multiLevelType w:val="hybridMultilevel"/>
    <w:tmpl w:val="7FE6268A"/>
    <w:lvl w:ilvl="0" w:tplc="C1740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86F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2C7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904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63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ACF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609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949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E30BAF"/>
    <w:multiLevelType w:val="hybridMultilevel"/>
    <w:tmpl w:val="F28802B8"/>
    <w:lvl w:ilvl="0" w:tplc="841EF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805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D8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C6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2C9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142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38E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04E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7AE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270FC6"/>
    <w:multiLevelType w:val="multilevel"/>
    <w:tmpl w:val="C1E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9"/>
  </w:num>
  <w:num w:numId="5">
    <w:abstractNumId w:val="23"/>
  </w:num>
  <w:num w:numId="6">
    <w:abstractNumId w:val="13"/>
  </w:num>
  <w:num w:numId="7">
    <w:abstractNumId w:val="21"/>
  </w:num>
  <w:num w:numId="8">
    <w:abstractNumId w:val="11"/>
  </w:num>
  <w:num w:numId="9">
    <w:abstractNumId w:val="18"/>
  </w:num>
  <w:num w:numId="10">
    <w:abstractNumId w:val="16"/>
  </w:num>
  <w:num w:numId="11">
    <w:abstractNumId w:val="22"/>
  </w:num>
  <w:num w:numId="12">
    <w:abstractNumId w:val="15"/>
  </w:num>
  <w:num w:numId="13">
    <w:abstractNumId w:val="2"/>
  </w:num>
  <w:num w:numId="14">
    <w:abstractNumId w:val="1"/>
  </w:num>
  <w:num w:numId="15">
    <w:abstractNumId w:val="5"/>
  </w:num>
  <w:num w:numId="16">
    <w:abstractNumId w:val="20"/>
  </w:num>
  <w:num w:numId="17">
    <w:abstractNumId w:val="24"/>
  </w:num>
  <w:num w:numId="18">
    <w:abstractNumId w:val="19"/>
  </w:num>
  <w:num w:numId="19">
    <w:abstractNumId w:val="0"/>
  </w:num>
  <w:num w:numId="20">
    <w:abstractNumId w:val="8"/>
  </w:num>
  <w:num w:numId="21">
    <w:abstractNumId w:val="4"/>
  </w:num>
  <w:num w:numId="22">
    <w:abstractNumId w:val="10"/>
  </w:num>
  <w:num w:numId="23">
    <w:abstractNumId w:val="14"/>
  </w:num>
  <w:num w:numId="24">
    <w:abstractNumId w:val="7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de-CH" w:vendorID="9" w:dllVersion="512" w:checkStyle="1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B"/>
    <w:rsid w:val="00013A10"/>
    <w:rsid w:val="000B57F0"/>
    <w:rsid w:val="00306A32"/>
    <w:rsid w:val="00335154"/>
    <w:rsid w:val="00356280"/>
    <w:rsid w:val="003C5E1C"/>
    <w:rsid w:val="00402F5B"/>
    <w:rsid w:val="004824B1"/>
    <w:rsid w:val="00547A25"/>
    <w:rsid w:val="005547E2"/>
    <w:rsid w:val="00595B9D"/>
    <w:rsid w:val="005C73FD"/>
    <w:rsid w:val="005F74C3"/>
    <w:rsid w:val="006B0C67"/>
    <w:rsid w:val="006B0D3C"/>
    <w:rsid w:val="006E5BC9"/>
    <w:rsid w:val="006F0212"/>
    <w:rsid w:val="0076448A"/>
    <w:rsid w:val="007B5CC8"/>
    <w:rsid w:val="008E60D4"/>
    <w:rsid w:val="009519C2"/>
    <w:rsid w:val="00952A80"/>
    <w:rsid w:val="009A15A3"/>
    <w:rsid w:val="009C57E9"/>
    <w:rsid w:val="009D6C93"/>
    <w:rsid w:val="00A05F20"/>
    <w:rsid w:val="00A3423C"/>
    <w:rsid w:val="00A758D0"/>
    <w:rsid w:val="00B11E68"/>
    <w:rsid w:val="00BD2268"/>
    <w:rsid w:val="00C33CA0"/>
    <w:rsid w:val="00C66FA7"/>
    <w:rsid w:val="00C83A0B"/>
    <w:rsid w:val="00CE5B2C"/>
    <w:rsid w:val="00D2289B"/>
    <w:rsid w:val="00E61B25"/>
    <w:rsid w:val="00E673DF"/>
    <w:rsid w:val="00E97CE5"/>
    <w:rsid w:val="00EA7F86"/>
    <w:rsid w:val="00EC672B"/>
    <w:rsid w:val="00EF5343"/>
    <w:rsid w:val="00F06CB2"/>
    <w:rsid w:val="00F62899"/>
    <w:rsid w:val="00F81F6D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E69AE39-172B-4B79-93CB-B21DBFE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lang w:eastAsia="de-DE"/>
    </w:rPr>
  </w:style>
  <w:style w:type="paragraph" w:styleId="berschrift1">
    <w:name w:val="heading 1"/>
    <w:basedOn w:val="Standard"/>
    <w:next w:val="Standard"/>
    <w:qFormat/>
    <w:rsid w:val="00C83A0B"/>
    <w:pPr>
      <w:keepNext/>
      <w:spacing w:before="360" w:after="120"/>
      <w:jc w:val="center"/>
      <w:outlineLvl w:val="0"/>
    </w:pPr>
    <w:rPr>
      <w:rFonts w:ascii="Helvetica" w:hAnsi="Helvetica"/>
      <w:b/>
      <w:kern w:val="28"/>
      <w:sz w:val="28"/>
    </w:rPr>
  </w:style>
  <w:style w:type="paragraph" w:styleId="berschrift3">
    <w:name w:val="heading 3"/>
    <w:basedOn w:val="Standard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de-DE"/>
    </w:rPr>
  </w:style>
  <w:style w:type="paragraph" w:styleId="berschrift4">
    <w:name w:val="heading 4"/>
    <w:basedOn w:val="Standard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703"/>
        <w:tab w:val="right" w:pos="9406"/>
      </w:tabs>
    </w:pPr>
  </w:style>
  <w:style w:type="paragraph" w:styleId="Fuzeile">
    <w:name w:val="footer"/>
    <w:basedOn w:val="Standard"/>
    <w:pPr>
      <w:tabs>
        <w:tab w:val="center" w:pos="4703"/>
        <w:tab w:val="right" w:pos="9406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rPr>
      <w:color w:val="000000"/>
    </w:rPr>
  </w:style>
  <w:style w:type="paragraph" w:customStyle="1" w:styleId="linkeSpalte">
    <w:name w:val="linke Spalte"/>
    <w:basedOn w:val="Standard"/>
    <w:pPr>
      <w:spacing w:before="240"/>
    </w:pPr>
    <w:rPr>
      <w:i/>
      <w:color w:val="000000"/>
      <w:sz w:val="28"/>
    </w:rPr>
  </w:style>
  <w:style w:type="paragraph" w:customStyle="1" w:styleId="rechteSpalte">
    <w:name w:val="rechte Spalte"/>
    <w:basedOn w:val="Standard"/>
    <w:pPr>
      <w:spacing w:before="240"/>
      <w:jc w:val="both"/>
    </w:pPr>
    <w:rPr>
      <w:color w:val="000000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styleId="Textkrper-Zeileneinzug">
    <w:name w:val="Body Text Indent"/>
    <w:basedOn w:val="Standard"/>
    <w:pPr>
      <w:ind w:left="214" w:hanging="214"/>
    </w:pPr>
    <w:rPr>
      <w:sz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lang w:val="de-DE"/>
    </w:rPr>
  </w:style>
  <w:style w:type="character" w:styleId="HTMLSchreibmaschine">
    <w:name w:val="HTML Typewriter"/>
    <w:basedOn w:val="Absatz-Standardschriftart"/>
    <w:rPr>
      <w:rFonts w:ascii="Courier New" w:eastAsia="Courier New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306A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F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5F20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77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AFE97975.dotm</Template>
  <TotalTime>0</TotalTime>
  <Pages>2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 Übung1</vt:lpstr>
    </vt:vector>
  </TitlesOfParts>
  <Company>ntb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 Übung1</dc:title>
  <dc:creator>Urs Graf</dc:creator>
  <cp:lastModifiedBy>Graf Urs</cp:lastModifiedBy>
  <cp:revision>5</cp:revision>
  <cp:lastPrinted>2015-06-17T14:32:00Z</cp:lastPrinted>
  <dcterms:created xsi:type="dcterms:W3CDTF">2015-06-17T13:01:00Z</dcterms:created>
  <dcterms:modified xsi:type="dcterms:W3CDTF">2015-06-24T14:22:00Z</dcterms:modified>
</cp:coreProperties>
</file>