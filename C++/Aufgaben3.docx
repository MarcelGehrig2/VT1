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A7" w:rsidRPr="00C66FA7" w:rsidRDefault="006E721C" w:rsidP="00C66FA7">
      <w:pPr>
        <w:pStyle w:val="berschrift1"/>
        <w:rPr>
          <w:lang w:val="de-DE"/>
        </w:rPr>
      </w:pPr>
      <w:r>
        <w:rPr>
          <w:lang w:val="de-DE"/>
        </w:rPr>
        <w:t xml:space="preserve">Aufgaben </w:t>
      </w:r>
      <w:r w:rsidR="00623F79">
        <w:rPr>
          <w:lang w:val="de-DE"/>
        </w:rPr>
        <w:t>3</w:t>
      </w:r>
    </w:p>
    <w:p w:rsidR="000B7A4F" w:rsidRPr="00EE3C90" w:rsidRDefault="004B62CE" w:rsidP="000B7A4F">
      <w:pPr>
        <w:pStyle w:val="Listenabsatz"/>
        <w:numPr>
          <w:ilvl w:val="0"/>
          <w:numId w:val="25"/>
        </w:numPr>
        <w:spacing w:before="240" w:after="240"/>
        <w:contextualSpacing w:val="0"/>
      </w:pPr>
      <w:r>
        <w:rPr>
          <w:lang w:val="de-DE"/>
        </w:rPr>
        <w:t xml:space="preserve">Implementiere </w:t>
      </w:r>
      <w:r w:rsidR="000B7A4F">
        <w:rPr>
          <w:lang w:val="de-DE"/>
        </w:rPr>
        <w:t xml:space="preserve">eine Klasse </w:t>
      </w:r>
      <w:proofErr w:type="spellStart"/>
      <w:r w:rsidR="000B7A4F">
        <w:rPr>
          <w:lang w:val="de-DE"/>
        </w:rPr>
        <w:t>DCMotor</w:t>
      </w:r>
      <w:proofErr w:type="spellEnd"/>
      <w:r w:rsidR="000B7A4F">
        <w:rPr>
          <w:lang w:val="de-DE"/>
        </w:rPr>
        <w:t xml:space="preserve">. </w:t>
      </w:r>
      <w:proofErr w:type="spellStart"/>
      <w:r w:rsidR="000B7A4F">
        <w:rPr>
          <w:lang w:val="de-DE"/>
        </w:rPr>
        <w:t>DCMotor</w:t>
      </w:r>
      <w:proofErr w:type="spellEnd"/>
      <w:r w:rsidR="000B7A4F">
        <w:rPr>
          <w:lang w:val="de-DE"/>
        </w:rPr>
        <w:t xml:space="preserve"> ist eine Erweiterung von Motor. Motor ist eine Erweiterung von </w:t>
      </w:r>
      <w:proofErr w:type="spellStart"/>
      <w:r w:rsidR="000B7A4F">
        <w:rPr>
          <w:lang w:val="de-DE"/>
        </w:rPr>
        <w:t>Actuator</w:t>
      </w:r>
      <w:proofErr w:type="spellEnd"/>
      <w:r w:rsidR="000B7A4F">
        <w:rPr>
          <w:lang w:val="de-DE"/>
        </w:rPr>
        <w:t>. Angesteuert soll der Motor mit einem PWM (eigene Klasse) werden. Die Position wird mit einem Encoder-Signal (Quadraturdecodierung, eigene Klasse) gemessen. Wähle sinnvolle Member für alle Klassen.</w:t>
      </w:r>
      <w:bookmarkStart w:id="0" w:name="_GoBack"/>
      <w:bookmarkEnd w:id="0"/>
    </w:p>
    <w:sectPr w:rsidR="000B7A4F" w:rsidRPr="00EE3C90">
      <w:headerReference w:type="default" r:id="rId7"/>
      <w:footerReference w:type="default" r:id="rId8"/>
      <w:pgSz w:w="11901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525" w:rsidRDefault="00875525">
      <w:r>
        <w:separator/>
      </w:r>
    </w:p>
  </w:endnote>
  <w:endnote w:type="continuationSeparator" w:id="0">
    <w:p w:rsidR="00875525" w:rsidRDefault="0087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10" w:rsidRDefault="00013A10">
    <w:pPr>
      <w:pStyle w:val="Fuzeile"/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B7A4F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525" w:rsidRDefault="00875525">
      <w:r>
        <w:separator/>
      </w:r>
    </w:p>
  </w:footnote>
  <w:footnote w:type="continuationSeparator" w:id="0">
    <w:p w:rsidR="00875525" w:rsidRDefault="00875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10" w:rsidRDefault="00E61B25">
    <w:pPr>
      <w:pStyle w:val="Kopfzeile"/>
      <w:tabs>
        <w:tab w:val="clear" w:pos="4703"/>
        <w:tab w:val="clear" w:pos="9406"/>
        <w:tab w:val="right" w:pos="9072"/>
      </w:tabs>
    </w:pPr>
    <w:r>
      <w:t>C++</w:t>
    </w:r>
    <w:r w:rsidR="00013A10">
      <w:t xml:space="preserve">, </w:t>
    </w:r>
    <w:proofErr w:type="spellStart"/>
    <w:r>
      <w:t>Solve</w:t>
    </w:r>
    <w:proofErr w:type="spellEnd"/>
    <w:r w:rsidR="00013A10">
      <w:tab/>
      <w:t>201</w:t>
    </w:r>
    <w:r w:rsidR="00F06CB2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967"/>
    <w:multiLevelType w:val="hybridMultilevel"/>
    <w:tmpl w:val="192E398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3AAB"/>
    <w:multiLevelType w:val="hybridMultilevel"/>
    <w:tmpl w:val="BEEE57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A4BD3"/>
    <w:multiLevelType w:val="hybridMultilevel"/>
    <w:tmpl w:val="207A3F42"/>
    <w:lvl w:ilvl="0" w:tplc="53902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6A3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1E7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AEB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8CE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86B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C48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443C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BA7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C04C5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148D25FC"/>
    <w:multiLevelType w:val="hybridMultilevel"/>
    <w:tmpl w:val="CCAED4FE"/>
    <w:lvl w:ilvl="0" w:tplc="9F34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24C2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8E7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84C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A483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E0D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B27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B43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965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5106C"/>
    <w:multiLevelType w:val="hybridMultilevel"/>
    <w:tmpl w:val="4740F130"/>
    <w:lvl w:ilvl="0" w:tplc="4B94E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F80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3E1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CEC7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AE1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76B9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CAE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BCF6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92BE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D443E"/>
    <w:multiLevelType w:val="hybridMultilevel"/>
    <w:tmpl w:val="5FE44208"/>
    <w:lvl w:ilvl="0" w:tplc="839ED240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056BA"/>
    <w:multiLevelType w:val="hybridMultilevel"/>
    <w:tmpl w:val="ED7EA1AA"/>
    <w:lvl w:ilvl="0" w:tplc="13CE0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D177B"/>
    <w:multiLevelType w:val="hybridMultilevel"/>
    <w:tmpl w:val="EE3E6BBA"/>
    <w:lvl w:ilvl="0" w:tplc="3EFA75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B83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624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40B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34E9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7C1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B03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F60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3C6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D627A"/>
    <w:multiLevelType w:val="hybridMultilevel"/>
    <w:tmpl w:val="67464992"/>
    <w:lvl w:ilvl="0" w:tplc="B858A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324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09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08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2E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C26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62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E91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4F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54316D"/>
    <w:multiLevelType w:val="hybridMultilevel"/>
    <w:tmpl w:val="D9D08F16"/>
    <w:lvl w:ilvl="0" w:tplc="B11C1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CE7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CB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AF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BCB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EF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0F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CEB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B30DEF"/>
    <w:multiLevelType w:val="hybridMultilevel"/>
    <w:tmpl w:val="623C1EBE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FE5F2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37E4527A"/>
    <w:multiLevelType w:val="hybridMultilevel"/>
    <w:tmpl w:val="C088BE3C"/>
    <w:lvl w:ilvl="0" w:tplc="8B221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5C0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EAA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D290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D4F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C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EE6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16F4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AE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304398"/>
    <w:multiLevelType w:val="hybridMultilevel"/>
    <w:tmpl w:val="A2D4326C"/>
    <w:lvl w:ilvl="0" w:tplc="A36CD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89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6A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CC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EE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88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20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6E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67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1C0D15"/>
    <w:multiLevelType w:val="hybridMultilevel"/>
    <w:tmpl w:val="1A36E3B6"/>
    <w:lvl w:ilvl="0" w:tplc="4D9E3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607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902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E416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D4E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2043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36E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6283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C4E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E203E"/>
    <w:multiLevelType w:val="hybridMultilevel"/>
    <w:tmpl w:val="27740336"/>
    <w:lvl w:ilvl="0" w:tplc="79426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F24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0EF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085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3EE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B86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0816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00B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4E3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934001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59E32B17"/>
    <w:multiLevelType w:val="hybridMultilevel"/>
    <w:tmpl w:val="B0CCFB90"/>
    <w:lvl w:ilvl="0" w:tplc="549665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6CA5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A2D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6C0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5A43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EAB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D411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580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54F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385794"/>
    <w:multiLevelType w:val="hybridMultilevel"/>
    <w:tmpl w:val="234C85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080354"/>
    <w:multiLevelType w:val="hybridMultilevel"/>
    <w:tmpl w:val="9796EF38"/>
    <w:lvl w:ilvl="0" w:tplc="DCA436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967F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C43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BAC6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FEC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62D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70C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6AF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0F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CF67D8"/>
    <w:multiLevelType w:val="hybridMultilevel"/>
    <w:tmpl w:val="2F764E06"/>
    <w:lvl w:ilvl="0" w:tplc="8F4E39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F066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262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9E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5A9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8A9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8E82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0E9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0EB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03E37"/>
    <w:multiLevelType w:val="hybridMultilevel"/>
    <w:tmpl w:val="E83E31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FF3234"/>
    <w:multiLevelType w:val="hybridMultilevel"/>
    <w:tmpl w:val="7FE6268A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86F7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2C7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904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63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ACF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09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9491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883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E30BAF"/>
    <w:multiLevelType w:val="hybridMultilevel"/>
    <w:tmpl w:val="F28802B8"/>
    <w:lvl w:ilvl="0" w:tplc="841EF3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8057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D8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C6A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2C9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142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38E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04E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7AE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270FC6"/>
    <w:multiLevelType w:val="multilevel"/>
    <w:tmpl w:val="C1E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9"/>
  </w:num>
  <w:num w:numId="5">
    <w:abstractNumId w:val="23"/>
  </w:num>
  <w:num w:numId="6">
    <w:abstractNumId w:val="13"/>
  </w:num>
  <w:num w:numId="7">
    <w:abstractNumId w:val="21"/>
  </w:num>
  <w:num w:numId="8">
    <w:abstractNumId w:val="11"/>
  </w:num>
  <w:num w:numId="9">
    <w:abstractNumId w:val="18"/>
  </w:num>
  <w:num w:numId="10">
    <w:abstractNumId w:val="16"/>
  </w:num>
  <w:num w:numId="11">
    <w:abstractNumId w:val="22"/>
  </w:num>
  <w:num w:numId="12">
    <w:abstractNumId w:val="15"/>
  </w:num>
  <w:num w:numId="13">
    <w:abstractNumId w:val="2"/>
  </w:num>
  <w:num w:numId="14">
    <w:abstractNumId w:val="1"/>
  </w:num>
  <w:num w:numId="15">
    <w:abstractNumId w:val="5"/>
  </w:num>
  <w:num w:numId="16">
    <w:abstractNumId w:val="20"/>
  </w:num>
  <w:num w:numId="17">
    <w:abstractNumId w:val="24"/>
  </w:num>
  <w:num w:numId="18">
    <w:abstractNumId w:val="19"/>
  </w:num>
  <w:num w:numId="19">
    <w:abstractNumId w:val="0"/>
  </w:num>
  <w:num w:numId="20">
    <w:abstractNumId w:val="8"/>
  </w:num>
  <w:num w:numId="21">
    <w:abstractNumId w:val="4"/>
  </w:num>
  <w:num w:numId="22">
    <w:abstractNumId w:val="10"/>
  </w:num>
  <w:num w:numId="23">
    <w:abstractNumId w:val="14"/>
  </w:num>
  <w:num w:numId="24">
    <w:abstractNumId w:val="7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de-CH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5B"/>
    <w:rsid w:val="00013A10"/>
    <w:rsid w:val="00053D92"/>
    <w:rsid w:val="000B57F0"/>
    <w:rsid w:val="000B7A4F"/>
    <w:rsid w:val="00306A32"/>
    <w:rsid w:val="00335154"/>
    <w:rsid w:val="00356280"/>
    <w:rsid w:val="003C5E1C"/>
    <w:rsid w:val="00402F5B"/>
    <w:rsid w:val="004824B1"/>
    <w:rsid w:val="004B62CE"/>
    <w:rsid w:val="00547A25"/>
    <w:rsid w:val="005547E2"/>
    <w:rsid w:val="00586B63"/>
    <w:rsid w:val="00595B9D"/>
    <w:rsid w:val="005C73FD"/>
    <w:rsid w:val="005F74C3"/>
    <w:rsid w:val="00623F79"/>
    <w:rsid w:val="006B0C67"/>
    <w:rsid w:val="006B0D3C"/>
    <w:rsid w:val="006E5BC9"/>
    <w:rsid w:val="006E721C"/>
    <w:rsid w:val="006F0212"/>
    <w:rsid w:val="0076448A"/>
    <w:rsid w:val="007B5CC8"/>
    <w:rsid w:val="008538BA"/>
    <w:rsid w:val="00875525"/>
    <w:rsid w:val="008E60D4"/>
    <w:rsid w:val="009519C2"/>
    <w:rsid w:val="00952A80"/>
    <w:rsid w:val="009A15A3"/>
    <w:rsid w:val="009C57E9"/>
    <w:rsid w:val="009D6C93"/>
    <w:rsid w:val="00A05F20"/>
    <w:rsid w:val="00A3423C"/>
    <w:rsid w:val="00A758D0"/>
    <w:rsid w:val="00AC0991"/>
    <w:rsid w:val="00B11E68"/>
    <w:rsid w:val="00BD2268"/>
    <w:rsid w:val="00C33CA0"/>
    <w:rsid w:val="00C66FA7"/>
    <w:rsid w:val="00C83A0B"/>
    <w:rsid w:val="00CE5B2C"/>
    <w:rsid w:val="00D2289B"/>
    <w:rsid w:val="00DF6BBF"/>
    <w:rsid w:val="00E61B25"/>
    <w:rsid w:val="00E673DF"/>
    <w:rsid w:val="00E97CE5"/>
    <w:rsid w:val="00EA7F86"/>
    <w:rsid w:val="00EC672B"/>
    <w:rsid w:val="00EE3C90"/>
    <w:rsid w:val="00EF5343"/>
    <w:rsid w:val="00F06CB2"/>
    <w:rsid w:val="00F62899"/>
    <w:rsid w:val="00F81F6D"/>
    <w:rsid w:val="00F9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E69AE39-172B-4B79-93CB-B21DBFE3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lang w:eastAsia="de-DE"/>
    </w:rPr>
  </w:style>
  <w:style w:type="paragraph" w:styleId="berschrift1">
    <w:name w:val="heading 1"/>
    <w:basedOn w:val="Standard"/>
    <w:next w:val="Standard"/>
    <w:qFormat/>
    <w:rsid w:val="00C83A0B"/>
    <w:pPr>
      <w:keepNext/>
      <w:spacing w:before="360" w:after="120"/>
      <w:jc w:val="center"/>
      <w:outlineLvl w:val="0"/>
    </w:pPr>
    <w:rPr>
      <w:rFonts w:ascii="Helvetica" w:hAnsi="Helvetica"/>
      <w:b/>
      <w:kern w:val="28"/>
      <w:sz w:val="28"/>
    </w:rPr>
  </w:style>
  <w:style w:type="paragraph" w:styleId="berschrift3">
    <w:name w:val="heading 3"/>
    <w:basedOn w:val="Standard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de-DE"/>
    </w:rPr>
  </w:style>
  <w:style w:type="paragraph" w:styleId="berschrift4">
    <w:name w:val="heading 4"/>
    <w:basedOn w:val="Standard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703"/>
        <w:tab w:val="right" w:pos="9406"/>
      </w:tabs>
    </w:pPr>
  </w:style>
  <w:style w:type="paragraph" w:styleId="Fuzeile">
    <w:name w:val="footer"/>
    <w:basedOn w:val="Standard"/>
    <w:pPr>
      <w:tabs>
        <w:tab w:val="center" w:pos="4703"/>
        <w:tab w:val="right" w:pos="9406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rPr>
      <w:color w:val="000000"/>
    </w:rPr>
  </w:style>
  <w:style w:type="paragraph" w:customStyle="1" w:styleId="linkeSpalte">
    <w:name w:val="linke Spalte"/>
    <w:basedOn w:val="Standard"/>
    <w:pPr>
      <w:spacing w:before="240"/>
    </w:pPr>
    <w:rPr>
      <w:i/>
      <w:color w:val="000000"/>
      <w:sz w:val="28"/>
    </w:rPr>
  </w:style>
  <w:style w:type="paragraph" w:customStyle="1" w:styleId="rechteSpalte">
    <w:name w:val="rechte Spalte"/>
    <w:basedOn w:val="Standard"/>
    <w:pPr>
      <w:spacing w:before="240"/>
      <w:jc w:val="both"/>
    </w:pPr>
    <w:rPr>
      <w:color w:val="000000"/>
    </w:rPr>
  </w:style>
  <w:style w:type="paragraph" w:customStyle="1" w:styleId="H4">
    <w:name w:val="H4"/>
    <w:basedOn w:val="Standard"/>
    <w:next w:val="Standard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sz w:val="20"/>
    </w:rPr>
  </w:style>
  <w:style w:type="paragraph" w:styleId="Textkrper-Zeileneinzug">
    <w:name w:val="Body Text Indent"/>
    <w:basedOn w:val="Standard"/>
    <w:pPr>
      <w:ind w:left="214" w:hanging="214"/>
    </w:pPr>
    <w:rPr>
      <w:sz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de-DE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lang w:val="de-DE"/>
    </w:rPr>
  </w:style>
  <w:style w:type="character" w:styleId="HTMLSchreibmaschine">
    <w:name w:val="HTML Typewriter"/>
    <w:basedOn w:val="Absatz-Standardschriftart"/>
    <w:rPr>
      <w:rFonts w:ascii="Courier New" w:eastAsia="Courier New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306A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5F2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5F20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777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54E3530A.dotm</Template>
  <TotalTime>0</TotalTime>
  <Pages>1</Pages>
  <Words>45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 Übung1</vt:lpstr>
    </vt:vector>
  </TitlesOfParts>
  <Company>ntb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 Übung1</dc:title>
  <dc:creator>Urs Graf</dc:creator>
  <cp:lastModifiedBy>Graf Urs</cp:lastModifiedBy>
  <cp:revision>3</cp:revision>
  <cp:lastPrinted>2015-06-17T14:32:00Z</cp:lastPrinted>
  <dcterms:created xsi:type="dcterms:W3CDTF">2015-07-09T10:23:00Z</dcterms:created>
  <dcterms:modified xsi:type="dcterms:W3CDTF">2015-07-09T10:29:00Z</dcterms:modified>
</cp:coreProperties>
</file>